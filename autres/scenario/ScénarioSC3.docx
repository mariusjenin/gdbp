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79" w:rsidRDefault="00B36867" w:rsidP="00B36867">
      <w:pPr>
        <w:jc w:val="center"/>
        <w:rPr>
          <w:rFonts w:ascii="Arial" w:hAnsi="Arial" w:cs="Arial"/>
          <w:sz w:val="32"/>
        </w:rPr>
      </w:pPr>
      <w:r w:rsidRPr="00B36867">
        <w:rPr>
          <w:rFonts w:ascii="Arial" w:hAnsi="Arial" w:cs="Arial"/>
          <w:sz w:val="32"/>
        </w:rPr>
        <w:t>Scénario</w:t>
      </w:r>
      <w:r w:rsidR="001D1FEF">
        <w:rPr>
          <w:rFonts w:ascii="Arial" w:hAnsi="Arial" w:cs="Arial"/>
          <w:sz w:val="32"/>
        </w:rPr>
        <w:t xml:space="preserve"> SC3 : </w:t>
      </w:r>
      <w:r w:rsidR="001D1FEF" w:rsidRPr="001D1FEF">
        <w:rPr>
          <w:rFonts w:ascii="Arial" w:hAnsi="Arial" w:cs="Arial"/>
          <w:b/>
          <w:sz w:val="32"/>
        </w:rPr>
        <w:t>Gérer ma bibliothèque</w:t>
      </w:r>
    </w:p>
    <w:p w:rsidR="00182C97" w:rsidRDefault="00182C97" w:rsidP="00B36867">
      <w:pPr>
        <w:jc w:val="center"/>
        <w:rPr>
          <w:rFonts w:ascii="Arial" w:hAnsi="Arial" w:cs="Arial"/>
          <w:sz w:val="32"/>
        </w:rPr>
      </w:pPr>
    </w:p>
    <w:p w:rsidR="001D1FEF" w:rsidRDefault="001D1FEF" w:rsidP="001D1F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Une fois qu’il se connecte ou qu’il a cliqué sur la rubrique « Ma bibliothèque » sur le menu, l’utilisateur arrive sur cette page.</w:t>
      </w:r>
    </w:p>
    <w:p w:rsidR="001D1FEF" w:rsidRDefault="001D1FEF" w:rsidP="001D1F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Dans celle-ci, l’utilisateur pourra ajouter un livre à sa bibliothèque grâce à son ISBN manuellement s’il le souhaite ou en scannan</w:t>
      </w:r>
      <w:bookmarkStart w:id="0" w:name="_GoBack"/>
      <w:bookmarkEnd w:id="0"/>
      <w:r>
        <w:rPr>
          <w:rFonts w:ascii="Arial" w:hAnsi="Arial" w:cs="Arial"/>
          <w:sz w:val="28"/>
        </w:rPr>
        <w:t>t le livre.</w:t>
      </w:r>
    </w:p>
    <w:p w:rsidR="001D1FEF" w:rsidRDefault="001D1FEF" w:rsidP="001D1F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Il peut également naviguer parmi les livres de sa bibliothèque par le biais d’une barre de recherche et la visualisation des livres recherchés.</w:t>
      </w:r>
    </w:p>
    <w:p w:rsidR="001D1FEF" w:rsidRDefault="001D1FEF" w:rsidP="001D1F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Il peut également cliquer sur un livre pour accéder à la page de ce livre.</w:t>
      </w:r>
    </w:p>
    <w:p w:rsidR="002D4770" w:rsidRDefault="002D4770" w:rsidP="001D1FEF">
      <w:pPr>
        <w:jc w:val="both"/>
        <w:rPr>
          <w:rFonts w:ascii="Arial" w:hAnsi="Arial" w:cs="Arial"/>
          <w:sz w:val="28"/>
        </w:rPr>
      </w:pPr>
    </w:p>
    <w:p w:rsidR="002D4770" w:rsidRPr="002D4770" w:rsidRDefault="00931C01" w:rsidP="002D4770">
      <w:pPr>
        <w:jc w:val="center"/>
        <w:rPr>
          <w:rFonts w:ascii="Arial" w:hAnsi="Arial" w:cs="Arial"/>
          <w:b/>
          <w:i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.5pt;margin-top:33.2pt;width:523.65pt;height:294.55pt;z-index:251659264;mso-position-horizontal-relative:text;mso-position-vertical-relative:text;mso-width-relative:page;mso-height-relative:page">
            <v:imagedata r:id="rId4" o:title="Home2"/>
            <w10:wrap type="topAndBottom"/>
          </v:shape>
        </w:pict>
      </w:r>
      <w:r w:rsidR="002D4770" w:rsidRPr="002D4770">
        <w:rPr>
          <w:rFonts w:ascii="Arial" w:hAnsi="Arial" w:cs="Arial"/>
          <w:b/>
          <w:i/>
          <w:sz w:val="28"/>
        </w:rPr>
        <w:t>Maquette de la bibliothèque</w:t>
      </w:r>
      <w:r w:rsidR="002D4770">
        <w:rPr>
          <w:rFonts w:ascii="Arial" w:hAnsi="Arial" w:cs="Arial"/>
          <w:b/>
          <w:i/>
          <w:sz w:val="28"/>
        </w:rPr>
        <w:t xml:space="preserve"> (ajout de l’ISBN pas</w:t>
      </w:r>
      <w:r w:rsidR="00877C2D">
        <w:rPr>
          <w:rFonts w:ascii="Arial" w:hAnsi="Arial" w:cs="Arial"/>
          <w:b/>
          <w:i/>
          <w:sz w:val="28"/>
        </w:rPr>
        <w:t xml:space="preserve"> encore</w:t>
      </w:r>
      <w:r w:rsidR="002D4770">
        <w:rPr>
          <w:rFonts w:ascii="Arial" w:hAnsi="Arial" w:cs="Arial"/>
          <w:b/>
          <w:i/>
          <w:sz w:val="28"/>
        </w:rPr>
        <w:t xml:space="preserve"> </w:t>
      </w:r>
      <w:r w:rsidR="00877C2D">
        <w:rPr>
          <w:rFonts w:ascii="Arial" w:hAnsi="Arial" w:cs="Arial"/>
          <w:b/>
          <w:i/>
          <w:sz w:val="28"/>
        </w:rPr>
        <w:t>modélisé ici)</w:t>
      </w:r>
    </w:p>
    <w:sectPr w:rsidR="002D4770" w:rsidRPr="002D4770" w:rsidSect="00182C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9F"/>
    <w:rsid w:val="00182C97"/>
    <w:rsid w:val="001D1FEF"/>
    <w:rsid w:val="002D4770"/>
    <w:rsid w:val="00301D57"/>
    <w:rsid w:val="00562379"/>
    <w:rsid w:val="0079079F"/>
    <w:rsid w:val="00877C2D"/>
    <w:rsid w:val="008A2D19"/>
    <w:rsid w:val="00931C01"/>
    <w:rsid w:val="009C77BC"/>
    <w:rsid w:val="00B36867"/>
    <w:rsid w:val="00B42B13"/>
    <w:rsid w:val="00BE6DD5"/>
    <w:rsid w:val="00F3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06DD233"/>
  <w15:chartTrackingRefBased/>
  <w15:docId w15:val="{6563D6C9-F5FA-4E91-91D9-E5DDF5F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A159B41F.dotm</Template>
  <TotalTime>26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Jenin</dc:creator>
  <cp:keywords/>
  <dc:description/>
  <cp:lastModifiedBy>Marius Jenin</cp:lastModifiedBy>
  <cp:revision>9</cp:revision>
  <dcterms:created xsi:type="dcterms:W3CDTF">2019-11-27T15:31:00Z</dcterms:created>
  <dcterms:modified xsi:type="dcterms:W3CDTF">2019-11-27T16:30:00Z</dcterms:modified>
</cp:coreProperties>
</file>