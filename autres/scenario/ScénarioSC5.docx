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79" w:rsidRDefault="00B36867" w:rsidP="00B36867">
      <w:pPr>
        <w:jc w:val="center"/>
        <w:rPr>
          <w:rFonts w:ascii="Arial" w:hAnsi="Arial" w:cs="Arial"/>
          <w:sz w:val="32"/>
        </w:rPr>
      </w:pPr>
      <w:r w:rsidRPr="00B36867">
        <w:rPr>
          <w:rFonts w:ascii="Arial" w:hAnsi="Arial" w:cs="Arial"/>
          <w:sz w:val="32"/>
        </w:rPr>
        <w:t>Scénario</w:t>
      </w:r>
      <w:r>
        <w:rPr>
          <w:rFonts w:ascii="Arial" w:hAnsi="Arial" w:cs="Arial"/>
          <w:sz w:val="32"/>
        </w:rPr>
        <w:t xml:space="preserve"> SC1 : </w:t>
      </w:r>
      <w:r w:rsidRPr="00182C97">
        <w:rPr>
          <w:rFonts w:ascii="Arial" w:hAnsi="Arial" w:cs="Arial"/>
          <w:b/>
          <w:sz w:val="32"/>
        </w:rPr>
        <w:t>Accéder au site</w:t>
      </w:r>
    </w:p>
    <w:p w:rsidR="00182C97" w:rsidRDefault="00182C97" w:rsidP="00B36867">
      <w:pPr>
        <w:jc w:val="center"/>
        <w:rPr>
          <w:rFonts w:ascii="Arial" w:hAnsi="Arial" w:cs="Arial"/>
          <w:sz w:val="32"/>
        </w:rPr>
      </w:pPr>
    </w:p>
    <w:p w:rsidR="00B36867" w:rsidRDefault="00B36867" w:rsidP="00B3686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Lorsqu’un internaute accède au site, il peut consulter des informations concernant le site comme le mail auquel on peut nous contacter ou une description du site (son utilité).</w:t>
      </w:r>
    </w:p>
    <w:p w:rsidR="00B36867" w:rsidRDefault="00B36867" w:rsidP="00B3686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L’internaute pe</w:t>
      </w:r>
      <w:r w:rsidR="00BE6DD5">
        <w:rPr>
          <w:rFonts w:ascii="Arial" w:hAnsi="Arial" w:cs="Arial"/>
          <w:sz w:val="28"/>
        </w:rPr>
        <w:t>ut s’inscrire avec un pseudonyme,</w:t>
      </w:r>
      <w:r>
        <w:rPr>
          <w:rFonts w:ascii="Arial" w:hAnsi="Arial" w:cs="Arial"/>
          <w:sz w:val="28"/>
        </w:rPr>
        <w:t xml:space="preserve"> son adresse électronique et un mot de passe. Il accède alors à sa bibliothèque (et à toutes les fonctionnalités du site auxquelles il n’avait pas accès avant).</w:t>
      </w:r>
    </w:p>
    <w:p w:rsidR="00BE6DD5" w:rsidRPr="00182C97" w:rsidRDefault="00BE6DD5" w:rsidP="00BE6DD5">
      <w:pPr>
        <w:jc w:val="center"/>
        <w:rPr>
          <w:rFonts w:ascii="Arial" w:hAnsi="Arial" w:cs="Arial"/>
          <w:b/>
          <w:i/>
          <w:sz w:val="28"/>
        </w:rPr>
      </w:pPr>
      <w:r w:rsidRPr="00182C97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5.6pt;margin-top:21.6pt;width:331pt;height:186.1pt;z-index:251659264;mso-position-horizontal-relative:text;mso-position-vertical-relative:text;mso-width-relative:page;mso-height-relative:page">
            <v:imagedata r:id="rId4" o:title="Interface inscription"/>
            <w10:wrap type="topAndBottom"/>
          </v:shape>
        </w:pict>
      </w:r>
      <w:r w:rsidRPr="00182C97">
        <w:rPr>
          <w:rFonts w:ascii="Arial" w:hAnsi="Arial" w:cs="Arial"/>
          <w:b/>
          <w:i/>
          <w:sz w:val="28"/>
        </w:rPr>
        <w:t xml:space="preserve">Maquette de l’interface </w:t>
      </w:r>
      <w:r w:rsidR="00182C97" w:rsidRPr="00182C97">
        <w:rPr>
          <w:rFonts w:ascii="Arial" w:hAnsi="Arial" w:cs="Arial"/>
          <w:b/>
          <w:i/>
          <w:sz w:val="28"/>
        </w:rPr>
        <w:t>de l’Inscription</w:t>
      </w:r>
    </w:p>
    <w:p w:rsidR="00BE6DD5" w:rsidRDefault="00BE6DD5" w:rsidP="00B36867">
      <w:pPr>
        <w:jc w:val="both"/>
        <w:rPr>
          <w:rFonts w:ascii="Arial" w:hAnsi="Arial" w:cs="Arial"/>
          <w:sz w:val="28"/>
        </w:rPr>
      </w:pPr>
    </w:p>
    <w:p w:rsidR="00B36867" w:rsidRDefault="00B36867" w:rsidP="00B3686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Une fois inscrit, l’internaute devient un utilisateur car son compte est enregistré dans la base de données.</w:t>
      </w:r>
    </w:p>
    <w:p w:rsidR="00B36867" w:rsidRDefault="00B36867" w:rsidP="00B3686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Ainsi les prochaines fois que l’utilisateur accédera au site, il n’aura pas à se réinscrire mais il pourra simplement se connecter grâce au coordonnées qu’il a fournies lors de son inscription.</w:t>
      </w:r>
    </w:p>
    <w:p w:rsidR="00182C97" w:rsidRPr="00182C97" w:rsidRDefault="00182C97" w:rsidP="00182C97">
      <w:pPr>
        <w:jc w:val="center"/>
        <w:rPr>
          <w:rFonts w:ascii="Arial" w:hAnsi="Arial" w:cs="Arial"/>
          <w:b/>
          <w:sz w:val="28"/>
        </w:rPr>
      </w:pPr>
      <w:r w:rsidRPr="00182C97">
        <w:rPr>
          <w:b/>
          <w:noProof/>
        </w:rPr>
        <w:pict>
          <v:shape id="_x0000_s1027" type="#_x0000_t75" style="position:absolute;left:0;text-align:left;margin-left:98.4pt;margin-top:23.55pt;width:325.45pt;height:183.2pt;z-index:251661312;mso-position-horizontal-relative:text;mso-position-vertical-relative:text;mso-width-relative:page;mso-height-relative:page">
            <v:imagedata r:id="rId5" o:title="Interface conection"/>
            <w10:wrap type="topAndBottom"/>
          </v:shape>
        </w:pict>
      </w:r>
      <w:r w:rsidRPr="00182C97">
        <w:rPr>
          <w:rFonts w:ascii="Arial" w:hAnsi="Arial" w:cs="Arial"/>
          <w:b/>
          <w:i/>
          <w:sz w:val="28"/>
        </w:rPr>
        <w:t xml:space="preserve">Maquette de l’interface </w:t>
      </w:r>
      <w:r>
        <w:rPr>
          <w:rFonts w:ascii="Arial" w:hAnsi="Arial" w:cs="Arial"/>
          <w:b/>
          <w:i/>
          <w:sz w:val="28"/>
        </w:rPr>
        <w:t>de Connexion</w:t>
      </w:r>
      <w:bookmarkStart w:id="0" w:name="_GoBack"/>
      <w:bookmarkEnd w:id="0"/>
    </w:p>
    <w:p w:rsidR="00182C97" w:rsidRDefault="00182C97" w:rsidP="00B36867">
      <w:pPr>
        <w:jc w:val="both"/>
        <w:rPr>
          <w:rFonts w:ascii="Arial" w:hAnsi="Arial" w:cs="Arial"/>
          <w:sz w:val="28"/>
        </w:rPr>
      </w:pPr>
    </w:p>
    <w:p w:rsidR="00B36867" w:rsidRPr="00B36867" w:rsidRDefault="00F32648" w:rsidP="00B3686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Une fois connecté l’utilisateur </w:t>
      </w:r>
      <w:r w:rsidR="00B36867">
        <w:rPr>
          <w:rFonts w:ascii="Arial" w:hAnsi="Arial" w:cs="Arial"/>
          <w:sz w:val="28"/>
        </w:rPr>
        <w:t>accède à sa bibliothèque.</w:t>
      </w:r>
    </w:p>
    <w:sectPr w:rsidR="00B36867" w:rsidRPr="00B36867" w:rsidSect="00182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9F"/>
    <w:rsid w:val="00182C97"/>
    <w:rsid w:val="00562379"/>
    <w:rsid w:val="0079079F"/>
    <w:rsid w:val="009C77BC"/>
    <w:rsid w:val="00B36867"/>
    <w:rsid w:val="00B42B13"/>
    <w:rsid w:val="00BE6DD5"/>
    <w:rsid w:val="00F3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F9A83D"/>
  <w15:chartTrackingRefBased/>
  <w15:docId w15:val="{6563D6C9-F5FA-4E91-91D9-E5DDF5F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308FAFC4.dotm</Template>
  <TotalTime>15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Jenin</dc:creator>
  <cp:keywords/>
  <dc:description/>
  <cp:lastModifiedBy>Marius Jenin</cp:lastModifiedBy>
  <cp:revision>4</cp:revision>
  <dcterms:created xsi:type="dcterms:W3CDTF">2019-11-27T15:31:00Z</dcterms:created>
  <dcterms:modified xsi:type="dcterms:W3CDTF">2019-11-27T15:46:00Z</dcterms:modified>
</cp:coreProperties>
</file>